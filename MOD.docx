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88E97" w14:textId="31D11868" w:rsidR="001E59F3" w:rsidRDefault="005E34C5" w:rsidP="00A91D75">
      <w:r>
        <w:rPr>
          <w:noProof/>
        </w:rPr>
        <mc:AlternateContent>
          <mc:Choice Requires="wps">
            <w:drawing>
              <wp:anchor distT="0" distB="0" distL="114300" distR="114300" simplePos="0" relativeHeight="251657216" behindDoc="1" locked="0" layoutInCell="1" allowOverlap="1" wp14:anchorId="4E259086" wp14:editId="768991CE">
                <wp:simplePos x="0" y="0"/>
                <wp:positionH relativeFrom="page">
                  <wp:align>left</wp:align>
                </wp:positionH>
                <wp:positionV relativeFrom="margin">
                  <wp:align>top</wp:align>
                </wp:positionV>
                <wp:extent cx="5769610" cy="5988050"/>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59880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D0A13" id="Rectangle 2" o:spid="_x0000_s1026" alt="colored rectangle" style="position:absolute;margin-left:0;margin-top:0;width:454.3pt;height:471.5pt;z-index:-251659264;visibility:visible;mso-wrap-style:square;mso-height-percent:0;mso-wrap-distance-left:9pt;mso-wrap-distance-top:0;mso-wrap-distance-right:9pt;mso-wrap-distance-bottom:0;mso-position-horizontal:left;mso-position-horizontal-relative:page;mso-position-vertical:top;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" fillcolor="#f3d569 [3204]" stroked="f" strokeweight="2pt">
                <w10:wrap anchorx="page" anchory="margin"/>
              </v:rect>
            </w:pict>
          </mc:Fallback>
        </mc:AlternateContent>
      </w:r>
      <w:r>
        <w:rPr>
          <w:noProof/>
        </w:rPr>
        <w:drawing>
          <wp:anchor distT="0" distB="0" distL="114300" distR="114300" simplePos="0" relativeHeight="251658240" behindDoc="1" locked="0" layoutInCell="1" allowOverlap="1" wp14:anchorId="5F2DF204" wp14:editId="73DAD969">
            <wp:simplePos x="0" y="0"/>
            <wp:positionH relativeFrom="column">
              <wp:posOffset>-7620</wp:posOffset>
            </wp:positionH>
            <wp:positionV relativeFrom="page">
              <wp:posOffset>2813050</wp:posOffset>
            </wp:positionV>
            <wp:extent cx="6807835" cy="40195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
                    <a:stretch>
                      <a:fillRect/>
                    </a:stretch>
                  </pic:blipFill>
                  <pic:spPr>
                    <a:xfrm>
                      <a:off x="0" y="0"/>
                      <a:ext cx="6814971" cy="4023763"/>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88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199D6460" w14:textId="77777777" w:rsidTr="005E34C5">
        <w:trPr>
          <w:trHeight w:val="2150"/>
        </w:trPr>
        <w:tc>
          <w:tcPr>
            <w:tcW w:w="5760" w:type="dxa"/>
            <w:tcBorders>
              <w:top w:val="nil"/>
              <w:left w:val="nil"/>
              <w:bottom w:val="nil"/>
              <w:right w:val="nil"/>
            </w:tcBorders>
            <w:vAlign w:val="center"/>
          </w:tcPr>
          <w:p w14:paraId="5AC3437F" w14:textId="79E587AC" w:rsidR="009A5FA2" w:rsidRPr="001E59F3" w:rsidRDefault="00C6323A" w:rsidP="005E34C5">
            <w:pPr>
              <w:pStyle w:val="Title"/>
              <w:framePr w:hSpace="0" w:wrap="auto" w:vAnchor="margin" w:xAlign="left" w:yAlign="inline"/>
            </w:pPr>
            <w:r>
              <w:rPr>
                <w:noProof/>
              </w:rPr>
              <mc:AlternateContent>
                <mc:Choice Requires="wps">
                  <w:drawing>
                    <wp:anchor distT="0" distB="0" distL="114300" distR="114300" simplePos="0" relativeHeight="251659264" behindDoc="1" locked="0" layoutInCell="1" allowOverlap="1" wp14:anchorId="22AA3958" wp14:editId="77669EF6">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2C7B"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9A5FA2">
              <w:t>MOD</w:t>
            </w:r>
          </w:p>
          <w:p w14:paraId="100136BB" w14:textId="445BA87C" w:rsidR="00A91D75" w:rsidRPr="001E59F3" w:rsidRDefault="00A91D75" w:rsidP="005E34C5">
            <w:pPr>
              <w:pStyle w:val="Title"/>
              <w:framePr w:hSpace="0" w:wrap="auto" w:vAnchor="margin" w:xAlign="left" w:yAlign="inline"/>
            </w:pP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650"/>
        <w:gridCol w:w="2940"/>
        <w:gridCol w:w="2400"/>
      </w:tblGrid>
      <w:tr w:rsidR="00A91D75" w14:paraId="4C457542" w14:textId="77777777" w:rsidTr="00C6323A">
        <w:trPr>
          <w:trHeight w:val="358"/>
        </w:trPr>
        <w:tc>
          <w:tcPr>
            <w:tcW w:w="3567" w:type="dxa"/>
          </w:tcPr>
          <w:p w14:paraId="46207271" w14:textId="77777777" w:rsidR="00A91D75" w:rsidRDefault="00A91D75" w:rsidP="00A91D75">
            <w:r>
              <w:rPr>
                <w:noProof/>
              </w:rPr>
              <mc:AlternateContent>
                <mc:Choice Requires="wps">
                  <w:drawing>
                    <wp:inline distT="0" distB="0" distL="0" distR="0" wp14:anchorId="36ED3F56" wp14:editId="46A3A121">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49E99203" w14:textId="0C2E5B09" w:rsidR="00A91D75" w:rsidRPr="00A91D75" w:rsidRDefault="00A91D75" w:rsidP="00A91D75">
                                  <w:pPr>
                                    <w:pStyle w:val="Subtitle"/>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36ED3F5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49E99203" w14:textId="0C2E5B09" w:rsidR="00A91D75" w:rsidRPr="00A91D75" w:rsidRDefault="00A91D75" w:rsidP="00A91D75">
                            <w:pPr>
                              <w:pStyle w:val="Subtitle"/>
                            </w:pPr>
                          </w:p>
                        </w:txbxContent>
                      </v:textbox>
                      <w10:anchorlock/>
                    </v:shape>
                  </w:pict>
                </mc:Fallback>
              </mc:AlternateContent>
            </w:r>
          </w:p>
        </w:tc>
        <w:tc>
          <w:tcPr>
            <w:tcW w:w="2940" w:type="dxa"/>
            <w:vAlign w:val="bottom"/>
          </w:tcPr>
          <w:p w14:paraId="65D34266" w14:textId="77777777" w:rsidR="00A91D75" w:rsidRDefault="00A91D75" w:rsidP="00A91D75"/>
        </w:tc>
        <w:tc>
          <w:tcPr>
            <w:tcW w:w="3483" w:type="dxa"/>
            <w:vAlign w:val="bottom"/>
          </w:tcPr>
          <w:p w14:paraId="74A72BBA" w14:textId="77777777" w:rsidR="00A91D75" w:rsidRDefault="00A91D75" w:rsidP="00A91D75">
            <w:pPr>
              <w:jc w:val="right"/>
            </w:pPr>
          </w:p>
        </w:tc>
      </w:tr>
      <w:tr w:rsidR="00A91D75" w14:paraId="5D07A07B" w14:textId="77777777" w:rsidTr="00C6323A">
        <w:trPr>
          <w:trHeight w:val="1197"/>
        </w:trPr>
        <w:tc>
          <w:tcPr>
            <w:tcW w:w="3567" w:type="dxa"/>
          </w:tcPr>
          <w:p w14:paraId="1FB03407" w14:textId="77777777" w:rsidR="00A91D75" w:rsidRDefault="00A91D75" w:rsidP="00A91D75">
            <w:pPr>
              <w:rPr>
                <w:noProof/>
              </w:rPr>
            </w:pPr>
            <w:r>
              <w:rPr>
                <w:noProof/>
              </w:rPr>
              <mc:AlternateContent>
                <mc:Choice Requires="wps">
                  <w:drawing>
                    <wp:inline distT="0" distB="0" distL="0" distR="0" wp14:anchorId="0E69557E" wp14:editId="2405EDC3">
                      <wp:extent cx="2952750" cy="809625"/>
                      <wp:effectExtent l="0" t="0" r="0" b="0"/>
                      <wp:docPr id="7" name="Text Box 7"/>
                      <wp:cNvGraphicFramePr/>
                      <a:graphic xmlns:a="http://schemas.openxmlformats.org/drawingml/2006/main">
                        <a:graphicData uri="http://schemas.microsoft.com/office/word/2010/wordprocessingShape">
                          <wps:wsp>
                            <wps:cNvSpPr txBox="1"/>
                            <wps:spPr>
                              <a:xfrm>
                                <a:off x="0" y="0"/>
                                <a:ext cx="2952750" cy="809625"/>
                              </a:xfrm>
                              <a:prstGeom prst="rect">
                                <a:avLst/>
                              </a:prstGeom>
                              <a:noFill/>
                              <a:ln w="6350">
                                <a:noFill/>
                              </a:ln>
                            </wps:spPr>
                            <wps:txbx>
                              <w:txbxContent>
                                <w:p w14:paraId="5A056D23" w14:textId="5DD83573" w:rsidR="00780583" w:rsidRDefault="00780583" w:rsidP="00A91D75">
                                  <w:r>
                                    <w:t>Prince Kakkad</w:t>
                                  </w:r>
                                  <w:r w:rsidR="00F52F0E">
                                    <w:t xml:space="preserve"> – 92210133013</w:t>
                                  </w:r>
                                </w:p>
                                <w:p w14:paraId="479C5FD8" w14:textId="01710F9D" w:rsidR="00F52F0E" w:rsidRDefault="00F52F0E" w:rsidP="00A91D75">
                                  <w:r>
                                    <w:t>Harshil Bhatt – 92219133007</w:t>
                                  </w:r>
                                </w:p>
                                <w:p w14:paraId="2F620D16" w14:textId="5B0EF3A3" w:rsidR="00F52F0E" w:rsidRDefault="00F52F0E" w:rsidP="00A91D75">
                                  <w:r>
                                    <w:t>Brijesh Patel - 92210133014</w:t>
                                  </w:r>
                                </w:p>
                                <w:p w14:paraId="7DA5AF31" w14:textId="77777777" w:rsidR="00F52F0E" w:rsidRDefault="00F52F0E" w:rsidP="00A91D75"/>
                                <w:p w14:paraId="22643046" w14:textId="77777777" w:rsidR="00F52F0E" w:rsidRPr="00A91D75" w:rsidRDefault="00F52F0E"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69557E" id="Text Box 7" o:spid="_x0000_s1027" type="#_x0000_t202" style="width:232.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" filled="f" stroked="f" strokeweight=".5pt">
                      <v:textbox>
                        <w:txbxContent>
                          <w:p w14:paraId="5A056D23" w14:textId="5DD83573" w:rsidR="00780583" w:rsidRDefault="00780583" w:rsidP="00A91D75">
                            <w:r>
                              <w:t>Prince Kakkad</w:t>
                            </w:r>
                            <w:r w:rsidR="00F52F0E">
                              <w:t xml:space="preserve"> – 92210133013</w:t>
                            </w:r>
                          </w:p>
                          <w:p w14:paraId="479C5FD8" w14:textId="01710F9D" w:rsidR="00F52F0E" w:rsidRDefault="00F52F0E" w:rsidP="00A91D75">
                            <w:r>
                              <w:t>Harshil Bhatt – 92219133007</w:t>
                            </w:r>
                          </w:p>
                          <w:p w14:paraId="2F620D16" w14:textId="5B0EF3A3" w:rsidR="00F52F0E" w:rsidRDefault="00F52F0E" w:rsidP="00A91D75">
                            <w:r>
                              <w:t>Brijesh Patel - 92210133014</w:t>
                            </w:r>
                          </w:p>
                          <w:p w14:paraId="7DA5AF31" w14:textId="77777777" w:rsidR="00F52F0E" w:rsidRDefault="00F52F0E" w:rsidP="00A91D75"/>
                          <w:p w14:paraId="22643046" w14:textId="77777777" w:rsidR="00F52F0E" w:rsidRPr="00A91D75" w:rsidRDefault="00F52F0E" w:rsidP="00A91D75"/>
                        </w:txbxContent>
                      </v:textbox>
                      <w10:anchorlock/>
                    </v:shape>
                  </w:pict>
                </mc:Fallback>
              </mc:AlternateContent>
            </w:r>
          </w:p>
        </w:tc>
        <w:tc>
          <w:tcPr>
            <w:tcW w:w="2940" w:type="dxa"/>
            <w:vAlign w:val="bottom"/>
          </w:tcPr>
          <w:p w14:paraId="45C8BC38" w14:textId="77777777" w:rsidR="00A91D75" w:rsidRDefault="00A91D75" w:rsidP="00A91D75">
            <w:pPr>
              <w:rPr>
                <w:noProof/>
              </w:rPr>
            </w:pPr>
            <w:r>
              <w:rPr>
                <w:noProof/>
              </w:rPr>
              <mc:AlternateContent>
                <mc:Choice Requires="wps">
                  <w:drawing>
                    <wp:inline distT="0" distB="0" distL="0" distR="0" wp14:anchorId="27EB26DA" wp14:editId="033E3A2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356B419C" w14:textId="334FC3AE"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EB26DA"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" filled="f" stroked="f" strokeweight=".5pt">
                      <v:textbox>
                        <w:txbxContent>
                          <w:p w14:paraId="356B419C" w14:textId="334FC3AE" w:rsidR="00A91D75" w:rsidRPr="00A91D75" w:rsidRDefault="00A91D75" w:rsidP="00A91D75">
                            <w:r>
                              <w:t xml:space="preserve"> </w:t>
                            </w:r>
                          </w:p>
                        </w:txbxContent>
                      </v:textbox>
                      <w10:anchorlock/>
                    </v:shape>
                  </w:pict>
                </mc:Fallback>
              </mc:AlternateContent>
            </w:r>
          </w:p>
        </w:tc>
        <w:tc>
          <w:tcPr>
            <w:tcW w:w="3483" w:type="dxa"/>
            <w:vAlign w:val="bottom"/>
          </w:tcPr>
          <w:p w14:paraId="40E99BB7" w14:textId="696719A5" w:rsidR="00A91D75" w:rsidRPr="00D967AC" w:rsidRDefault="00A91D75" w:rsidP="00A91D75">
            <w:pPr>
              <w:jc w:val="right"/>
              <w:rPr>
                <w:noProof/>
              </w:rPr>
            </w:pPr>
          </w:p>
        </w:tc>
      </w:tr>
    </w:tbl>
    <w:p w14:paraId="6DE9E9D6" w14:textId="2D047F38" w:rsidR="005E34C5" w:rsidRDefault="005E34C5" w:rsidP="005E34C5">
      <w:pPr>
        <w:pStyle w:val="Heading1"/>
      </w:pPr>
      <w:r>
        <w:lastRenderedPageBreak/>
        <w:t>INtroduction</w:t>
      </w:r>
    </w:p>
    <w:p w14:paraId="00508788" w14:textId="77777777" w:rsidR="005E34C5" w:rsidRDefault="005E34C5" w:rsidP="005E34C5"/>
    <w:p w14:paraId="49683561" w14:textId="1BE1149D" w:rsidR="00884B1D" w:rsidRDefault="00884B1D" w:rsidP="00884B1D">
      <w:r>
        <w:t>The Ministry of Defence is for implementing the defence policy and strategy of India. It is one of the largest ministries in the Indian government, with a focus on providing military forces and equipment to protect the country's security and interests. The Ministry of Defence is headed by the Defence Minister, who is a member of the Cabinet, and is responsible for overall policy direction and management of the armed forces. The ministry plays a vital role in ensuring the safety and security of the nation, as well as supporting international peacekeeping and humanitarian efforts. This report aims to provide an overview of the Ministry of Defence of India, its functions, structure, and challenges.</w:t>
      </w:r>
    </w:p>
    <w:p w14:paraId="3DD4A4C1" w14:textId="77777777" w:rsidR="00884B1D" w:rsidRDefault="00884B1D" w:rsidP="00884B1D"/>
    <w:p w14:paraId="36EBE6FF" w14:textId="77777777" w:rsidR="00156B78" w:rsidRDefault="00156B78" w:rsidP="00884B1D"/>
    <w:p w14:paraId="6F8AE899" w14:textId="77777777" w:rsidR="00156B78" w:rsidRDefault="00156B78" w:rsidP="00884B1D"/>
    <w:p w14:paraId="04204465" w14:textId="77777777" w:rsidR="00156B78" w:rsidRDefault="00156B78" w:rsidP="00884B1D"/>
    <w:p w14:paraId="5F699D37" w14:textId="77777777" w:rsidR="00156B78" w:rsidRDefault="00156B78" w:rsidP="00884B1D"/>
    <w:p w14:paraId="1E0890EE" w14:textId="77777777" w:rsidR="00156B78" w:rsidRDefault="00156B78" w:rsidP="00884B1D"/>
    <w:p w14:paraId="0425F8FF" w14:textId="77777777" w:rsidR="00156B78" w:rsidRDefault="00156B78" w:rsidP="00884B1D"/>
    <w:p w14:paraId="5D73215C" w14:textId="77777777" w:rsidR="00156B78" w:rsidRDefault="00156B78" w:rsidP="00884B1D"/>
    <w:p w14:paraId="694FD2A0" w14:textId="77777777" w:rsidR="00156B78" w:rsidRDefault="00156B78" w:rsidP="00884B1D"/>
    <w:p w14:paraId="3E20F5CB" w14:textId="77777777" w:rsidR="00156B78" w:rsidRDefault="00156B78" w:rsidP="00884B1D"/>
    <w:p w14:paraId="4F562918" w14:textId="77777777" w:rsidR="00156B78" w:rsidRDefault="00156B78" w:rsidP="00884B1D"/>
    <w:p w14:paraId="5DD9274B" w14:textId="77777777" w:rsidR="00156B78" w:rsidRDefault="00156B78" w:rsidP="00884B1D"/>
    <w:p w14:paraId="237BF586" w14:textId="77777777" w:rsidR="00156B78" w:rsidRDefault="00156B78" w:rsidP="00884B1D"/>
    <w:p w14:paraId="02832B4E" w14:textId="77777777" w:rsidR="00156B78" w:rsidRDefault="00156B78" w:rsidP="00884B1D"/>
    <w:p w14:paraId="7783EB14" w14:textId="77777777" w:rsidR="00156B78" w:rsidRDefault="00156B78" w:rsidP="00884B1D"/>
    <w:p w14:paraId="5CEF94F7" w14:textId="77777777" w:rsidR="00156B78" w:rsidRDefault="00156B78" w:rsidP="00884B1D"/>
    <w:p w14:paraId="27FFC91E" w14:textId="77777777" w:rsidR="00156B78" w:rsidRDefault="00156B78" w:rsidP="00884B1D"/>
    <w:p w14:paraId="36F14DAA" w14:textId="77777777" w:rsidR="00156B78" w:rsidRDefault="00156B78" w:rsidP="00884B1D"/>
    <w:p w14:paraId="63CA6599" w14:textId="77777777" w:rsidR="00156B78" w:rsidRDefault="00156B78" w:rsidP="00884B1D"/>
    <w:p w14:paraId="6B79325D" w14:textId="77777777" w:rsidR="00156B78" w:rsidRDefault="00156B78" w:rsidP="00884B1D"/>
    <w:p w14:paraId="1D655236" w14:textId="77777777" w:rsidR="00156B78" w:rsidRDefault="00156B78" w:rsidP="00884B1D"/>
    <w:p w14:paraId="1A7B0D00" w14:textId="77777777" w:rsidR="00156B78" w:rsidRDefault="00156B78" w:rsidP="00884B1D"/>
    <w:p w14:paraId="2BCB84B8" w14:textId="77777777" w:rsidR="00156B78" w:rsidRDefault="00156B78" w:rsidP="00884B1D"/>
    <w:p w14:paraId="1878E71C" w14:textId="77777777" w:rsidR="00156B78" w:rsidRDefault="00156B78" w:rsidP="00884B1D"/>
    <w:p w14:paraId="5E04AE6D" w14:textId="51B0978D" w:rsidR="00156B78" w:rsidRDefault="00156B78" w:rsidP="00156B78">
      <w:pPr>
        <w:pStyle w:val="Heading1"/>
      </w:pPr>
      <w:r>
        <w:t xml:space="preserve">Features </w:t>
      </w:r>
    </w:p>
    <w:p w14:paraId="5AB4E704" w14:textId="77777777" w:rsidR="00156B78" w:rsidRDefault="00156B78" w:rsidP="00156B78"/>
    <w:p w14:paraId="601F1021" w14:textId="77777777" w:rsidR="00027263" w:rsidRPr="00027263" w:rsidRDefault="00027263" w:rsidP="00027263">
      <w:pPr>
        <w:numPr>
          <w:ilvl w:val="0"/>
          <w:numId w:val="28"/>
        </w:numPr>
        <w:rPr>
          <w:lang w:val="en-IN"/>
        </w:rPr>
      </w:pPr>
      <w:r w:rsidRPr="00027263">
        <w:rPr>
          <w:lang w:val="en-IN"/>
        </w:rPr>
        <w:t>Homepage with an introduction to the Ministry of Defence of India and its functions.</w:t>
      </w:r>
    </w:p>
    <w:p w14:paraId="22BABED2" w14:textId="77777777" w:rsidR="00027263" w:rsidRPr="00027263" w:rsidRDefault="00027263" w:rsidP="00027263">
      <w:pPr>
        <w:numPr>
          <w:ilvl w:val="0"/>
          <w:numId w:val="28"/>
        </w:numPr>
        <w:rPr>
          <w:lang w:val="en-IN"/>
        </w:rPr>
      </w:pPr>
      <w:r w:rsidRPr="00027263">
        <w:rPr>
          <w:lang w:val="en-IN"/>
        </w:rPr>
        <w:t>Navigation menu with links to different sections of the website, such as About Us, Our Mission, Structure, Challenges, and News.</w:t>
      </w:r>
    </w:p>
    <w:p w14:paraId="7137494A" w14:textId="77777777" w:rsidR="00027263" w:rsidRPr="00027263" w:rsidRDefault="00027263" w:rsidP="00027263">
      <w:pPr>
        <w:numPr>
          <w:ilvl w:val="0"/>
          <w:numId w:val="28"/>
        </w:numPr>
        <w:rPr>
          <w:lang w:val="en-IN"/>
        </w:rPr>
      </w:pPr>
      <w:r w:rsidRPr="00027263">
        <w:rPr>
          <w:lang w:val="en-IN"/>
        </w:rPr>
        <w:t>A section on the history of the Ministry of Defence of India.</w:t>
      </w:r>
    </w:p>
    <w:p w14:paraId="71039544" w14:textId="77777777" w:rsidR="00027263" w:rsidRPr="00027263" w:rsidRDefault="00027263" w:rsidP="00027263">
      <w:pPr>
        <w:numPr>
          <w:ilvl w:val="0"/>
          <w:numId w:val="28"/>
        </w:numPr>
        <w:rPr>
          <w:lang w:val="en-IN"/>
        </w:rPr>
      </w:pPr>
      <w:r w:rsidRPr="00027263">
        <w:rPr>
          <w:lang w:val="en-IN"/>
        </w:rPr>
        <w:t>Information on the different branches of the Indian Armed Forces and their roles.</w:t>
      </w:r>
    </w:p>
    <w:p w14:paraId="3182356F" w14:textId="77777777" w:rsidR="00027263" w:rsidRPr="00027263" w:rsidRDefault="00027263" w:rsidP="00027263">
      <w:pPr>
        <w:numPr>
          <w:ilvl w:val="0"/>
          <w:numId w:val="28"/>
        </w:numPr>
        <w:rPr>
          <w:lang w:val="en-IN"/>
        </w:rPr>
      </w:pPr>
      <w:r w:rsidRPr="00027263">
        <w:rPr>
          <w:lang w:val="en-IN"/>
        </w:rPr>
        <w:t>Interactive graphics or maps displaying India's defense capabilities, military strength, and strategic alliances.</w:t>
      </w:r>
    </w:p>
    <w:p w14:paraId="6B48B42B" w14:textId="77777777" w:rsidR="00027263" w:rsidRPr="00027263" w:rsidRDefault="00027263" w:rsidP="00027263">
      <w:pPr>
        <w:numPr>
          <w:ilvl w:val="0"/>
          <w:numId w:val="28"/>
        </w:numPr>
        <w:rPr>
          <w:lang w:val="en-IN"/>
        </w:rPr>
      </w:pPr>
      <w:r w:rsidRPr="00027263">
        <w:rPr>
          <w:lang w:val="en-IN"/>
        </w:rPr>
        <w:t>Detailed profiles of key leaders in the Ministry of Defence and the armed forces.</w:t>
      </w:r>
    </w:p>
    <w:p w14:paraId="5F34D572" w14:textId="77777777" w:rsidR="00027263" w:rsidRPr="00027263" w:rsidRDefault="00027263" w:rsidP="00027263">
      <w:pPr>
        <w:numPr>
          <w:ilvl w:val="0"/>
          <w:numId w:val="28"/>
        </w:numPr>
        <w:rPr>
          <w:lang w:val="en-IN"/>
        </w:rPr>
      </w:pPr>
      <w:r w:rsidRPr="00027263">
        <w:rPr>
          <w:lang w:val="en-IN"/>
        </w:rPr>
        <w:t>News section with updates on current events and developments related to the Ministry of Defence of India.</w:t>
      </w:r>
    </w:p>
    <w:p w14:paraId="08ED7220" w14:textId="77777777" w:rsidR="00027263" w:rsidRPr="00027263" w:rsidRDefault="00027263" w:rsidP="00027263">
      <w:pPr>
        <w:numPr>
          <w:ilvl w:val="0"/>
          <w:numId w:val="28"/>
        </w:numPr>
        <w:rPr>
          <w:lang w:val="en-IN"/>
        </w:rPr>
      </w:pPr>
      <w:r w:rsidRPr="00027263">
        <w:rPr>
          <w:lang w:val="en-IN"/>
        </w:rPr>
        <w:t>Links to relevant external resources, such as official government reports and policy documents.</w:t>
      </w:r>
    </w:p>
    <w:p w14:paraId="10F40EA4" w14:textId="1574BEC2" w:rsidR="00156B78" w:rsidRDefault="00156B78" w:rsidP="00995E62">
      <w:pPr>
        <w:rPr>
          <w:lang w:val="en-IN"/>
        </w:rPr>
      </w:pPr>
    </w:p>
    <w:p w14:paraId="4BBC8E2A" w14:textId="77777777" w:rsidR="00EC6F15" w:rsidRDefault="00EC6F15" w:rsidP="00995E62">
      <w:pPr>
        <w:rPr>
          <w:lang w:val="en-IN"/>
        </w:rPr>
      </w:pPr>
    </w:p>
    <w:p w14:paraId="6428797D" w14:textId="77777777" w:rsidR="00EC6F15" w:rsidRDefault="00EC6F15" w:rsidP="00995E62">
      <w:pPr>
        <w:rPr>
          <w:lang w:val="en-IN"/>
        </w:rPr>
      </w:pPr>
    </w:p>
    <w:p w14:paraId="73E312BC" w14:textId="77777777" w:rsidR="00EC6F15" w:rsidRDefault="00EC6F15" w:rsidP="00995E62">
      <w:pPr>
        <w:rPr>
          <w:lang w:val="en-IN"/>
        </w:rPr>
      </w:pPr>
    </w:p>
    <w:p w14:paraId="24A064B7" w14:textId="77777777" w:rsidR="00EC6F15" w:rsidRDefault="00EC6F15" w:rsidP="00995E62">
      <w:pPr>
        <w:rPr>
          <w:lang w:val="en-IN"/>
        </w:rPr>
      </w:pPr>
    </w:p>
    <w:p w14:paraId="383D8BDA" w14:textId="77777777" w:rsidR="00EC6F15" w:rsidRDefault="00EC6F15" w:rsidP="00995E62">
      <w:pPr>
        <w:rPr>
          <w:lang w:val="en-IN"/>
        </w:rPr>
      </w:pPr>
    </w:p>
    <w:p w14:paraId="0A9CAF8E" w14:textId="77777777" w:rsidR="00EC6F15" w:rsidRDefault="00EC6F15" w:rsidP="00995E62">
      <w:pPr>
        <w:rPr>
          <w:lang w:val="en-IN"/>
        </w:rPr>
      </w:pPr>
    </w:p>
    <w:p w14:paraId="160F9FE8" w14:textId="77777777" w:rsidR="00EC6F15" w:rsidRDefault="00EC6F15" w:rsidP="00995E62">
      <w:pPr>
        <w:rPr>
          <w:lang w:val="en-IN"/>
        </w:rPr>
      </w:pPr>
    </w:p>
    <w:p w14:paraId="06CC6735" w14:textId="77777777" w:rsidR="00EC6F15" w:rsidRDefault="00EC6F15" w:rsidP="00995E62">
      <w:pPr>
        <w:rPr>
          <w:lang w:val="en-IN"/>
        </w:rPr>
      </w:pPr>
    </w:p>
    <w:p w14:paraId="19828ADE" w14:textId="77777777" w:rsidR="00EC6F15" w:rsidRDefault="00EC6F15" w:rsidP="00995E62">
      <w:pPr>
        <w:rPr>
          <w:lang w:val="en-IN"/>
        </w:rPr>
      </w:pPr>
    </w:p>
    <w:p w14:paraId="2C2001D9" w14:textId="77777777" w:rsidR="00EC6F15" w:rsidRDefault="00EC6F15" w:rsidP="00995E62">
      <w:pPr>
        <w:rPr>
          <w:lang w:val="en-IN"/>
        </w:rPr>
      </w:pPr>
    </w:p>
    <w:p w14:paraId="3A655350" w14:textId="77777777" w:rsidR="00EC6F15" w:rsidRDefault="00EC6F15" w:rsidP="00995E62">
      <w:pPr>
        <w:rPr>
          <w:lang w:val="en-IN"/>
        </w:rPr>
      </w:pPr>
    </w:p>
    <w:p w14:paraId="384CD2E6" w14:textId="77777777" w:rsidR="00EC6F15" w:rsidRDefault="00EC6F15" w:rsidP="00995E62">
      <w:pPr>
        <w:rPr>
          <w:lang w:val="en-IN"/>
        </w:rPr>
      </w:pPr>
    </w:p>
    <w:p w14:paraId="1C2E7209" w14:textId="77777777" w:rsidR="00EC6F15" w:rsidRDefault="00EC6F15" w:rsidP="00995E62">
      <w:pPr>
        <w:rPr>
          <w:lang w:val="en-IN"/>
        </w:rPr>
      </w:pPr>
    </w:p>
    <w:p w14:paraId="011727BF" w14:textId="77777777" w:rsidR="00EC6F15" w:rsidRDefault="00EC6F15" w:rsidP="00995E62">
      <w:pPr>
        <w:rPr>
          <w:lang w:val="en-IN"/>
        </w:rPr>
      </w:pPr>
    </w:p>
    <w:p w14:paraId="293E02F9" w14:textId="77777777" w:rsidR="00EC6F15" w:rsidRDefault="00EC6F15" w:rsidP="00995E62">
      <w:pPr>
        <w:rPr>
          <w:lang w:val="en-IN"/>
        </w:rPr>
      </w:pPr>
    </w:p>
    <w:p w14:paraId="15DF4779" w14:textId="77777777" w:rsidR="00EC6F15" w:rsidRDefault="00EC6F15" w:rsidP="00995E62">
      <w:pPr>
        <w:rPr>
          <w:lang w:val="en-IN"/>
        </w:rPr>
      </w:pPr>
    </w:p>
    <w:p w14:paraId="087173ED" w14:textId="77777777" w:rsidR="00EC6F15" w:rsidRDefault="00EC6F15" w:rsidP="00995E62">
      <w:pPr>
        <w:rPr>
          <w:lang w:val="en-IN"/>
        </w:rPr>
      </w:pPr>
    </w:p>
    <w:p w14:paraId="55CAC80E" w14:textId="77777777" w:rsidR="00EC6F15" w:rsidRDefault="00EC6F15" w:rsidP="00995E62">
      <w:pPr>
        <w:rPr>
          <w:lang w:val="en-IN"/>
        </w:rPr>
      </w:pPr>
    </w:p>
    <w:p w14:paraId="70A5D090" w14:textId="77777777" w:rsidR="00EC6F15" w:rsidRDefault="00EC6F15" w:rsidP="00995E62">
      <w:pPr>
        <w:rPr>
          <w:lang w:val="en-IN"/>
        </w:rPr>
      </w:pPr>
    </w:p>
    <w:p w14:paraId="21581C85" w14:textId="1E19CB5E" w:rsidR="00EC6F15" w:rsidRDefault="006D33CB" w:rsidP="006D33CB">
      <w:pPr>
        <w:pStyle w:val="Heading1"/>
      </w:pPr>
      <w:r>
        <w:t>images of website</w:t>
      </w:r>
    </w:p>
    <w:p w14:paraId="11C0BDAF" w14:textId="77777777" w:rsidR="006D33CB" w:rsidRDefault="006D33CB" w:rsidP="006D33CB"/>
    <w:p w14:paraId="01CD7967" w14:textId="33226A53" w:rsidR="006D33CB" w:rsidRDefault="006D33CB" w:rsidP="006D33CB">
      <w:pPr>
        <w:pStyle w:val="ListParagraph"/>
        <w:numPr>
          <w:ilvl w:val="0"/>
          <w:numId w:val="29"/>
        </w:numPr>
      </w:pPr>
      <w:r>
        <w:t xml:space="preserve"> HOME PAGE</w:t>
      </w:r>
    </w:p>
    <w:p w14:paraId="741E8FE2" w14:textId="77777777" w:rsidR="00B85848" w:rsidRDefault="00B85848" w:rsidP="00B85848"/>
    <w:p w14:paraId="00F6AAE2" w14:textId="02A19FDF" w:rsidR="00B85848" w:rsidRDefault="00B85848" w:rsidP="00B85848">
      <w:r w:rsidRPr="00B85848">
        <w:rPr>
          <w:noProof/>
        </w:rPr>
        <w:drawing>
          <wp:inline distT="0" distB="0" distL="0" distR="0" wp14:anchorId="0D7ED80D" wp14:editId="530AACB0">
            <wp:extent cx="6309360" cy="2929255"/>
            <wp:effectExtent l="0" t="0" r="0" b="4445"/>
            <wp:docPr id="46759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3137" name=""/>
                    <pic:cNvPicPr/>
                  </pic:nvPicPr>
                  <pic:blipFill>
                    <a:blip r:embed="rId9"/>
                    <a:stretch>
                      <a:fillRect/>
                    </a:stretch>
                  </pic:blipFill>
                  <pic:spPr>
                    <a:xfrm>
                      <a:off x="0" y="0"/>
                      <a:ext cx="6309360" cy="2929255"/>
                    </a:xfrm>
                    <a:prstGeom prst="rect">
                      <a:avLst/>
                    </a:prstGeom>
                  </pic:spPr>
                </pic:pic>
              </a:graphicData>
            </a:graphic>
          </wp:inline>
        </w:drawing>
      </w:r>
    </w:p>
    <w:p w14:paraId="36C11C7D" w14:textId="77777777" w:rsidR="00B85848" w:rsidRDefault="00B85848" w:rsidP="00B85848"/>
    <w:p w14:paraId="15524FF5" w14:textId="76C0D5FF" w:rsidR="00B85848" w:rsidRDefault="009F78A4" w:rsidP="00B85848">
      <w:r w:rsidRPr="009F78A4">
        <w:rPr>
          <w:noProof/>
        </w:rPr>
        <w:drawing>
          <wp:inline distT="0" distB="0" distL="0" distR="0" wp14:anchorId="5EDE8242" wp14:editId="3FDFCC28">
            <wp:extent cx="6309360" cy="2940685"/>
            <wp:effectExtent l="0" t="0" r="0" b="0"/>
            <wp:docPr id="19463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7187" name=""/>
                    <pic:cNvPicPr/>
                  </pic:nvPicPr>
                  <pic:blipFill>
                    <a:blip r:embed="rId10"/>
                    <a:stretch>
                      <a:fillRect/>
                    </a:stretch>
                  </pic:blipFill>
                  <pic:spPr>
                    <a:xfrm>
                      <a:off x="0" y="0"/>
                      <a:ext cx="6309360" cy="2940685"/>
                    </a:xfrm>
                    <a:prstGeom prst="rect">
                      <a:avLst/>
                    </a:prstGeom>
                  </pic:spPr>
                </pic:pic>
              </a:graphicData>
            </a:graphic>
          </wp:inline>
        </w:drawing>
      </w:r>
    </w:p>
    <w:p w14:paraId="0D7D7835" w14:textId="77777777" w:rsidR="00C43517" w:rsidRDefault="00C43517" w:rsidP="00B85848"/>
    <w:p w14:paraId="7E8208D6" w14:textId="77777777" w:rsidR="00C43517" w:rsidRDefault="00C43517" w:rsidP="00B85848"/>
    <w:p w14:paraId="74EEA37D" w14:textId="77777777" w:rsidR="00C43517" w:rsidRDefault="00C43517" w:rsidP="00B85848"/>
    <w:p w14:paraId="44F47070" w14:textId="77777777" w:rsidR="00C43517" w:rsidRDefault="00C43517" w:rsidP="00B85848"/>
    <w:p w14:paraId="036DA62A" w14:textId="77777777" w:rsidR="00C43517" w:rsidRDefault="00C43517" w:rsidP="00B85848"/>
    <w:p w14:paraId="41B91659" w14:textId="77777777" w:rsidR="00C43517" w:rsidRDefault="00C43517" w:rsidP="00B85848"/>
    <w:p w14:paraId="429A496D" w14:textId="69D49542" w:rsidR="00C43517" w:rsidRDefault="00C43517" w:rsidP="00B85848">
      <w:r w:rsidRPr="00C43517">
        <w:rPr>
          <w:noProof/>
        </w:rPr>
        <w:drawing>
          <wp:inline distT="0" distB="0" distL="0" distR="0" wp14:anchorId="1B6EF539" wp14:editId="542BE0E0">
            <wp:extent cx="6872605" cy="3048000"/>
            <wp:effectExtent l="0" t="0" r="4445" b="0"/>
            <wp:docPr id="154716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60682" name=""/>
                    <pic:cNvPicPr/>
                  </pic:nvPicPr>
                  <pic:blipFill>
                    <a:blip r:embed="rId11"/>
                    <a:stretch>
                      <a:fillRect/>
                    </a:stretch>
                  </pic:blipFill>
                  <pic:spPr>
                    <a:xfrm>
                      <a:off x="0" y="0"/>
                      <a:ext cx="6878671" cy="3050690"/>
                    </a:xfrm>
                    <a:prstGeom prst="rect">
                      <a:avLst/>
                    </a:prstGeom>
                  </pic:spPr>
                </pic:pic>
              </a:graphicData>
            </a:graphic>
          </wp:inline>
        </w:drawing>
      </w:r>
    </w:p>
    <w:p w14:paraId="7AA3C345" w14:textId="77777777" w:rsidR="00B33661" w:rsidRDefault="00B33661" w:rsidP="00B85848"/>
    <w:p w14:paraId="45653871" w14:textId="77777777" w:rsidR="000421C5" w:rsidRDefault="000421C5" w:rsidP="000421C5"/>
    <w:p w14:paraId="155ABD98" w14:textId="57331A38" w:rsidR="00B33661" w:rsidRDefault="000421C5" w:rsidP="000421C5">
      <w:pPr>
        <w:pStyle w:val="ListParagraph"/>
        <w:numPr>
          <w:ilvl w:val="0"/>
          <w:numId w:val="29"/>
        </w:numPr>
      </w:pPr>
      <w:r>
        <w:t>REGIMENT</w:t>
      </w:r>
    </w:p>
    <w:p w14:paraId="25D51DF4" w14:textId="77777777" w:rsidR="000421C5" w:rsidRDefault="000421C5" w:rsidP="000421C5"/>
    <w:p w14:paraId="29741F43" w14:textId="5B77D6CC" w:rsidR="000421C5" w:rsidRDefault="000478BE" w:rsidP="000421C5">
      <w:r w:rsidRPr="000478BE">
        <w:rPr>
          <w:noProof/>
        </w:rPr>
        <w:drawing>
          <wp:inline distT="0" distB="0" distL="0" distR="0" wp14:anchorId="1F783C02" wp14:editId="679A1303">
            <wp:extent cx="6309360" cy="2824480"/>
            <wp:effectExtent l="0" t="0" r="0" b="0"/>
            <wp:docPr id="17103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4970" name=""/>
                    <pic:cNvPicPr/>
                  </pic:nvPicPr>
                  <pic:blipFill>
                    <a:blip r:embed="rId12"/>
                    <a:stretch>
                      <a:fillRect/>
                    </a:stretch>
                  </pic:blipFill>
                  <pic:spPr>
                    <a:xfrm>
                      <a:off x="0" y="0"/>
                      <a:ext cx="6309360" cy="2824480"/>
                    </a:xfrm>
                    <a:prstGeom prst="rect">
                      <a:avLst/>
                    </a:prstGeom>
                  </pic:spPr>
                </pic:pic>
              </a:graphicData>
            </a:graphic>
          </wp:inline>
        </w:drawing>
      </w:r>
    </w:p>
    <w:p w14:paraId="2E6C7634" w14:textId="77777777" w:rsidR="000478BE" w:rsidRDefault="000478BE" w:rsidP="000421C5"/>
    <w:p w14:paraId="0DF18387" w14:textId="77777777" w:rsidR="000478BE" w:rsidRDefault="000478BE" w:rsidP="000421C5"/>
    <w:p w14:paraId="595CF2FC" w14:textId="729BE943" w:rsidR="000478BE" w:rsidRDefault="00E35EDC" w:rsidP="000421C5">
      <w:r w:rsidRPr="00E35EDC">
        <w:rPr>
          <w:noProof/>
        </w:rPr>
        <w:drawing>
          <wp:inline distT="0" distB="0" distL="0" distR="0" wp14:anchorId="6250B490" wp14:editId="4D2BD0A7">
            <wp:extent cx="3337849" cy="2095682"/>
            <wp:effectExtent l="0" t="0" r="0" b="0"/>
            <wp:docPr id="45266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69391" name=""/>
                    <pic:cNvPicPr/>
                  </pic:nvPicPr>
                  <pic:blipFill>
                    <a:blip r:embed="rId13"/>
                    <a:stretch>
                      <a:fillRect/>
                    </a:stretch>
                  </pic:blipFill>
                  <pic:spPr>
                    <a:xfrm>
                      <a:off x="0" y="0"/>
                      <a:ext cx="3337849" cy="2095682"/>
                    </a:xfrm>
                    <a:prstGeom prst="rect">
                      <a:avLst/>
                    </a:prstGeom>
                  </pic:spPr>
                </pic:pic>
              </a:graphicData>
            </a:graphic>
          </wp:inline>
        </w:drawing>
      </w:r>
    </w:p>
    <w:p w14:paraId="37FC12AF" w14:textId="77777777" w:rsidR="00E35EDC" w:rsidRDefault="00E35EDC" w:rsidP="000421C5"/>
    <w:p w14:paraId="3E77BE28" w14:textId="55FF7904" w:rsidR="00E35EDC" w:rsidRDefault="007810B5" w:rsidP="000421C5">
      <w:r w:rsidRPr="007810B5">
        <w:rPr>
          <w:noProof/>
        </w:rPr>
        <w:drawing>
          <wp:inline distT="0" distB="0" distL="0" distR="0" wp14:anchorId="44D26FEF" wp14:editId="530770B7">
            <wp:extent cx="6309360" cy="2802890"/>
            <wp:effectExtent l="0" t="0" r="0" b="0"/>
            <wp:docPr id="12258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9862" name=""/>
                    <pic:cNvPicPr/>
                  </pic:nvPicPr>
                  <pic:blipFill>
                    <a:blip r:embed="rId14"/>
                    <a:stretch>
                      <a:fillRect/>
                    </a:stretch>
                  </pic:blipFill>
                  <pic:spPr>
                    <a:xfrm>
                      <a:off x="0" y="0"/>
                      <a:ext cx="6309360" cy="2802890"/>
                    </a:xfrm>
                    <a:prstGeom prst="rect">
                      <a:avLst/>
                    </a:prstGeom>
                  </pic:spPr>
                </pic:pic>
              </a:graphicData>
            </a:graphic>
          </wp:inline>
        </w:drawing>
      </w:r>
    </w:p>
    <w:p w14:paraId="32E48B1B" w14:textId="77777777" w:rsidR="007810B5" w:rsidRDefault="007810B5" w:rsidP="000421C5"/>
    <w:p w14:paraId="57B5E1B5" w14:textId="6CBE9D19" w:rsidR="007810B5" w:rsidRDefault="00D126DF" w:rsidP="000421C5">
      <w:r w:rsidRPr="00D126DF">
        <w:rPr>
          <w:noProof/>
        </w:rPr>
        <w:drawing>
          <wp:inline distT="0" distB="0" distL="0" distR="0" wp14:anchorId="679DC6C9" wp14:editId="3815AE32">
            <wp:extent cx="6309360" cy="2813050"/>
            <wp:effectExtent l="0" t="0" r="0" b="6350"/>
            <wp:docPr id="5863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07634" name=""/>
                    <pic:cNvPicPr/>
                  </pic:nvPicPr>
                  <pic:blipFill>
                    <a:blip r:embed="rId15"/>
                    <a:stretch>
                      <a:fillRect/>
                    </a:stretch>
                  </pic:blipFill>
                  <pic:spPr>
                    <a:xfrm>
                      <a:off x="0" y="0"/>
                      <a:ext cx="6309360" cy="2813050"/>
                    </a:xfrm>
                    <a:prstGeom prst="rect">
                      <a:avLst/>
                    </a:prstGeom>
                  </pic:spPr>
                </pic:pic>
              </a:graphicData>
            </a:graphic>
          </wp:inline>
        </w:drawing>
      </w:r>
    </w:p>
    <w:p w14:paraId="3F77DFD8" w14:textId="77777777" w:rsidR="00D164A5" w:rsidRDefault="00D164A5" w:rsidP="000421C5"/>
    <w:p w14:paraId="64DF4B28" w14:textId="77777777" w:rsidR="00D164A5" w:rsidRDefault="00D164A5" w:rsidP="000421C5"/>
    <w:p w14:paraId="42270CFE" w14:textId="377E6655" w:rsidR="00D164A5" w:rsidRDefault="00376615" w:rsidP="000421C5">
      <w:r w:rsidRPr="00376615">
        <w:rPr>
          <w:noProof/>
        </w:rPr>
        <w:drawing>
          <wp:inline distT="0" distB="0" distL="0" distR="0" wp14:anchorId="0728900B" wp14:editId="60609F12">
            <wp:extent cx="6309360" cy="2684780"/>
            <wp:effectExtent l="0" t="0" r="0" b="1270"/>
            <wp:docPr id="162926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66011" name=""/>
                    <pic:cNvPicPr/>
                  </pic:nvPicPr>
                  <pic:blipFill>
                    <a:blip r:embed="rId16"/>
                    <a:stretch>
                      <a:fillRect/>
                    </a:stretch>
                  </pic:blipFill>
                  <pic:spPr>
                    <a:xfrm>
                      <a:off x="0" y="0"/>
                      <a:ext cx="6309360" cy="2684780"/>
                    </a:xfrm>
                    <a:prstGeom prst="rect">
                      <a:avLst/>
                    </a:prstGeom>
                  </pic:spPr>
                </pic:pic>
              </a:graphicData>
            </a:graphic>
          </wp:inline>
        </w:drawing>
      </w:r>
    </w:p>
    <w:p w14:paraId="76BA9E0F" w14:textId="77777777" w:rsidR="006C0DF6" w:rsidRDefault="006C0DF6" w:rsidP="000421C5"/>
    <w:p w14:paraId="1127EC98" w14:textId="77777777" w:rsidR="006C0DF6" w:rsidRDefault="006C0DF6" w:rsidP="000421C5"/>
    <w:p w14:paraId="20B6DC89" w14:textId="16A19E16" w:rsidR="00667903" w:rsidRDefault="00667903" w:rsidP="000421C5">
      <w:r w:rsidRPr="00667903">
        <w:rPr>
          <w:noProof/>
        </w:rPr>
        <w:drawing>
          <wp:inline distT="0" distB="0" distL="0" distR="0" wp14:anchorId="513A6A56" wp14:editId="49AB1CA7">
            <wp:extent cx="6309360" cy="2720975"/>
            <wp:effectExtent l="0" t="0" r="0" b="3175"/>
            <wp:docPr id="20654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3431" name=""/>
                    <pic:cNvPicPr/>
                  </pic:nvPicPr>
                  <pic:blipFill>
                    <a:blip r:embed="rId17"/>
                    <a:stretch>
                      <a:fillRect/>
                    </a:stretch>
                  </pic:blipFill>
                  <pic:spPr>
                    <a:xfrm>
                      <a:off x="0" y="0"/>
                      <a:ext cx="6309360" cy="2720975"/>
                    </a:xfrm>
                    <a:prstGeom prst="rect">
                      <a:avLst/>
                    </a:prstGeom>
                  </pic:spPr>
                </pic:pic>
              </a:graphicData>
            </a:graphic>
          </wp:inline>
        </w:drawing>
      </w:r>
    </w:p>
    <w:p w14:paraId="73F566EC" w14:textId="77777777" w:rsidR="004A42CD" w:rsidRDefault="004A42CD" w:rsidP="000421C5"/>
    <w:p w14:paraId="444504FA" w14:textId="77777777" w:rsidR="00A408ED" w:rsidRDefault="00A408ED" w:rsidP="000421C5"/>
    <w:p w14:paraId="7BEA9629" w14:textId="77777777" w:rsidR="00A408ED" w:rsidRDefault="00A408ED" w:rsidP="000421C5"/>
    <w:p w14:paraId="2F599D48" w14:textId="77777777" w:rsidR="00A408ED" w:rsidRDefault="00A408ED" w:rsidP="000421C5"/>
    <w:p w14:paraId="6A2A3362" w14:textId="77777777" w:rsidR="00A408ED" w:rsidRDefault="00A408ED" w:rsidP="000421C5"/>
    <w:p w14:paraId="1AC1CAC7" w14:textId="77777777" w:rsidR="00A408ED" w:rsidRDefault="00A408ED" w:rsidP="000421C5"/>
    <w:p w14:paraId="13E93F23" w14:textId="77777777" w:rsidR="00A408ED" w:rsidRDefault="00A408ED" w:rsidP="000421C5"/>
    <w:p w14:paraId="73862F50" w14:textId="77777777" w:rsidR="00A408ED" w:rsidRDefault="00A408ED" w:rsidP="000421C5"/>
    <w:p w14:paraId="7B7F7836" w14:textId="77777777" w:rsidR="00A408ED" w:rsidRDefault="00A408ED" w:rsidP="000421C5"/>
    <w:p w14:paraId="2B467B8F" w14:textId="77777777" w:rsidR="00A408ED" w:rsidRDefault="00A408ED" w:rsidP="000421C5"/>
    <w:p w14:paraId="528E34BD" w14:textId="77777777" w:rsidR="00A408ED" w:rsidRDefault="00A408ED" w:rsidP="000421C5"/>
    <w:p w14:paraId="7CB69A7B" w14:textId="0C2CDD90" w:rsidR="004A42CD" w:rsidRDefault="00BC10D8" w:rsidP="00BC10D8">
      <w:pPr>
        <w:pStyle w:val="ListParagraph"/>
        <w:numPr>
          <w:ilvl w:val="0"/>
          <w:numId w:val="29"/>
        </w:numPr>
      </w:pPr>
      <w:r>
        <w:t>Admin side:</w:t>
      </w:r>
    </w:p>
    <w:p w14:paraId="215FC677" w14:textId="77777777" w:rsidR="00BC10D8" w:rsidRDefault="00BC10D8" w:rsidP="00BC10D8"/>
    <w:p w14:paraId="25FB5877" w14:textId="78EC7812" w:rsidR="00BC10D8" w:rsidRDefault="00A408ED" w:rsidP="00BC10D8">
      <w:r w:rsidRPr="00A408ED">
        <w:rPr>
          <w:noProof/>
        </w:rPr>
        <w:drawing>
          <wp:inline distT="0" distB="0" distL="0" distR="0" wp14:anchorId="22C751F9" wp14:editId="7C221D05">
            <wp:extent cx="6309360" cy="2978785"/>
            <wp:effectExtent l="0" t="0" r="0" b="0"/>
            <wp:docPr id="17125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9043" name=""/>
                    <pic:cNvPicPr/>
                  </pic:nvPicPr>
                  <pic:blipFill>
                    <a:blip r:embed="rId18"/>
                    <a:stretch>
                      <a:fillRect/>
                    </a:stretch>
                  </pic:blipFill>
                  <pic:spPr>
                    <a:xfrm>
                      <a:off x="0" y="0"/>
                      <a:ext cx="6309360" cy="2978785"/>
                    </a:xfrm>
                    <a:prstGeom prst="rect">
                      <a:avLst/>
                    </a:prstGeom>
                  </pic:spPr>
                </pic:pic>
              </a:graphicData>
            </a:graphic>
          </wp:inline>
        </w:drawing>
      </w:r>
    </w:p>
    <w:p w14:paraId="29A4D74A" w14:textId="77777777" w:rsidR="0029645E" w:rsidRDefault="0029645E" w:rsidP="00BC10D8"/>
    <w:p w14:paraId="4A839957" w14:textId="77777777" w:rsidR="0029645E" w:rsidRDefault="0029645E" w:rsidP="00BC10D8"/>
    <w:p w14:paraId="1DDE03CD" w14:textId="3F4DADB8" w:rsidR="0029645E" w:rsidRDefault="009D6869" w:rsidP="00BC10D8">
      <w:r w:rsidRPr="009D6869">
        <w:rPr>
          <w:noProof/>
        </w:rPr>
        <w:drawing>
          <wp:inline distT="0" distB="0" distL="0" distR="0" wp14:anchorId="220E3C78" wp14:editId="721D212E">
            <wp:extent cx="6309360" cy="2881630"/>
            <wp:effectExtent l="0" t="0" r="0" b="0"/>
            <wp:docPr id="75320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05249" name=""/>
                    <pic:cNvPicPr/>
                  </pic:nvPicPr>
                  <pic:blipFill>
                    <a:blip r:embed="rId19"/>
                    <a:stretch>
                      <a:fillRect/>
                    </a:stretch>
                  </pic:blipFill>
                  <pic:spPr>
                    <a:xfrm>
                      <a:off x="0" y="0"/>
                      <a:ext cx="6309360" cy="2881630"/>
                    </a:xfrm>
                    <a:prstGeom prst="rect">
                      <a:avLst/>
                    </a:prstGeom>
                  </pic:spPr>
                </pic:pic>
              </a:graphicData>
            </a:graphic>
          </wp:inline>
        </w:drawing>
      </w:r>
    </w:p>
    <w:p w14:paraId="1CC8B36A" w14:textId="77777777" w:rsidR="009D6869" w:rsidRDefault="009D6869" w:rsidP="00BC10D8"/>
    <w:p w14:paraId="084B403F" w14:textId="77777777" w:rsidR="009D6869" w:rsidRDefault="009D6869" w:rsidP="00BC10D8"/>
    <w:p w14:paraId="0A80103B" w14:textId="77777777" w:rsidR="009D6869" w:rsidRDefault="009D6869" w:rsidP="00BC10D8"/>
    <w:p w14:paraId="6025FF71" w14:textId="77777777" w:rsidR="009D6869" w:rsidRDefault="009D6869" w:rsidP="00BC10D8"/>
    <w:p w14:paraId="3071F157" w14:textId="77777777" w:rsidR="009D6869" w:rsidRDefault="009D6869" w:rsidP="00BC10D8"/>
    <w:p w14:paraId="426C9928" w14:textId="77777777" w:rsidR="009D6869" w:rsidRDefault="009D6869" w:rsidP="00BC10D8"/>
    <w:p w14:paraId="368D7A95" w14:textId="77777777" w:rsidR="009D6869" w:rsidRDefault="009D6869" w:rsidP="00BC10D8"/>
    <w:p w14:paraId="7E63980A" w14:textId="77777777" w:rsidR="009D6869" w:rsidRDefault="009D6869" w:rsidP="00BC10D8"/>
    <w:p w14:paraId="3E4B85CE" w14:textId="6F8308F6" w:rsidR="009D6869" w:rsidRDefault="00875ACB" w:rsidP="00BC10D8">
      <w:r w:rsidRPr="00875ACB">
        <w:rPr>
          <w:noProof/>
        </w:rPr>
        <w:drawing>
          <wp:inline distT="0" distB="0" distL="0" distR="0" wp14:anchorId="10FBC93F" wp14:editId="3A6791F9">
            <wp:extent cx="6309360" cy="2898140"/>
            <wp:effectExtent l="0" t="0" r="0" b="0"/>
            <wp:docPr id="21470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02851" name=""/>
                    <pic:cNvPicPr/>
                  </pic:nvPicPr>
                  <pic:blipFill>
                    <a:blip r:embed="rId20"/>
                    <a:stretch>
                      <a:fillRect/>
                    </a:stretch>
                  </pic:blipFill>
                  <pic:spPr>
                    <a:xfrm>
                      <a:off x="0" y="0"/>
                      <a:ext cx="6309360" cy="2898140"/>
                    </a:xfrm>
                    <a:prstGeom prst="rect">
                      <a:avLst/>
                    </a:prstGeom>
                  </pic:spPr>
                </pic:pic>
              </a:graphicData>
            </a:graphic>
          </wp:inline>
        </w:drawing>
      </w:r>
    </w:p>
    <w:p w14:paraId="58F7DEEC" w14:textId="77777777" w:rsidR="00B33661" w:rsidRDefault="00B33661" w:rsidP="00B85848"/>
    <w:p w14:paraId="202E983F" w14:textId="77777777" w:rsidR="00B33661" w:rsidRDefault="00B33661" w:rsidP="00B85848"/>
    <w:p w14:paraId="4ACDD1B5" w14:textId="77777777" w:rsidR="007933D8" w:rsidRDefault="007933D8" w:rsidP="00B85848"/>
    <w:p w14:paraId="0642DE5C" w14:textId="77777777" w:rsidR="007933D8" w:rsidRDefault="007933D8" w:rsidP="00B85848"/>
    <w:p w14:paraId="4C0729F3" w14:textId="5CF92BAB" w:rsidR="007933D8" w:rsidRDefault="00953405" w:rsidP="00B85848">
      <w:r w:rsidRPr="00953405">
        <w:rPr>
          <w:noProof/>
        </w:rPr>
        <w:drawing>
          <wp:inline distT="0" distB="0" distL="0" distR="0" wp14:anchorId="5E0D3296" wp14:editId="32B061BB">
            <wp:extent cx="6309360" cy="2977515"/>
            <wp:effectExtent l="0" t="0" r="0" b="0"/>
            <wp:docPr id="131931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16738" name=""/>
                    <pic:cNvPicPr/>
                  </pic:nvPicPr>
                  <pic:blipFill>
                    <a:blip r:embed="rId21"/>
                    <a:stretch>
                      <a:fillRect/>
                    </a:stretch>
                  </pic:blipFill>
                  <pic:spPr>
                    <a:xfrm>
                      <a:off x="0" y="0"/>
                      <a:ext cx="6309360" cy="2977515"/>
                    </a:xfrm>
                    <a:prstGeom prst="rect">
                      <a:avLst/>
                    </a:prstGeom>
                  </pic:spPr>
                </pic:pic>
              </a:graphicData>
            </a:graphic>
          </wp:inline>
        </w:drawing>
      </w:r>
    </w:p>
    <w:p w14:paraId="6486021C" w14:textId="77777777" w:rsidR="006E5CA6" w:rsidRDefault="006E5CA6" w:rsidP="00B85848"/>
    <w:p w14:paraId="56054CBD" w14:textId="0C7371BF" w:rsidR="006E5CA6" w:rsidRDefault="00212AD3" w:rsidP="00B85848">
      <w:r w:rsidRPr="00212AD3">
        <w:rPr>
          <w:noProof/>
        </w:rPr>
        <w:drawing>
          <wp:inline distT="0" distB="0" distL="0" distR="0" wp14:anchorId="43DF6110" wp14:editId="7573D2E5">
            <wp:extent cx="6309360" cy="2976880"/>
            <wp:effectExtent l="0" t="0" r="0" b="0"/>
            <wp:docPr id="198966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633" name=""/>
                    <pic:cNvPicPr/>
                  </pic:nvPicPr>
                  <pic:blipFill>
                    <a:blip r:embed="rId22"/>
                    <a:stretch>
                      <a:fillRect/>
                    </a:stretch>
                  </pic:blipFill>
                  <pic:spPr>
                    <a:xfrm>
                      <a:off x="0" y="0"/>
                      <a:ext cx="6309360" cy="2976880"/>
                    </a:xfrm>
                    <a:prstGeom prst="rect">
                      <a:avLst/>
                    </a:prstGeom>
                  </pic:spPr>
                </pic:pic>
              </a:graphicData>
            </a:graphic>
          </wp:inline>
        </w:drawing>
      </w:r>
    </w:p>
    <w:p w14:paraId="1FB88933" w14:textId="77777777" w:rsidR="002E4FF7" w:rsidRDefault="002E4FF7" w:rsidP="00B85848"/>
    <w:p w14:paraId="54F6651A" w14:textId="7A64E989" w:rsidR="002E4FF7" w:rsidRDefault="009603BC" w:rsidP="00B85848">
      <w:r w:rsidRPr="009603BC">
        <w:rPr>
          <w:noProof/>
        </w:rPr>
        <w:drawing>
          <wp:inline distT="0" distB="0" distL="0" distR="0" wp14:anchorId="0C601E37" wp14:editId="4D6419B2">
            <wp:extent cx="6309360" cy="2931160"/>
            <wp:effectExtent l="0" t="0" r="0" b="2540"/>
            <wp:docPr id="280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077" name=""/>
                    <pic:cNvPicPr/>
                  </pic:nvPicPr>
                  <pic:blipFill>
                    <a:blip r:embed="rId23"/>
                    <a:stretch>
                      <a:fillRect/>
                    </a:stretch>
                  </pic:blipFill>
                  <pic:spPr>
                    <a:xfrm>
                      <a:off x="0" y="0"/>
                      <a:ext cx="6309360" cy="2931160"/>
                    </a:xfrm>
                    <a:prstGeom prst="rect">
                      <a:avLst/>
                    </a:prstGeom>
                  </pic:spPr>
                </pic:pic>
              </a:graphicData>
            </a:graphic>
          </wp:inline>
        </w:drawing>
      </w:r>
    </w:p>
    <w:p w14:paraId="62970AEE" w14:textId="77777777" w:rsidR="005A6845" w:rsidRDefault="005A6845" w:rsidP="00B85848"/>
    <w:p w14:paraId="13120993" w14:textId="595CEC74" w:rsidR="005A6845" w:rsidRPr="006D33CB" w:rsidRDefault="00A6540E" w:rsidP="00B85848">
      <w:r w:rsidRPr="00A6540E">
        <w:rPr>
          <w:noProof/>
        </w:rPr>
        <w:drawing>
          <wp:inline distT="0" distB="0" distL="0" distR="0" wp14:anchorId="5CE80DB5" wp14:editId="558FB8A0">
            <wp:extent cx="6309360" cy="2955290"/>
            <wp:effectExtent l="0" t="0" r="0" b="0"/>
            <wp:docPr id="204858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7975" name=""/>
                    <pic:cNvPicPr/>
                  </pic:nvPicPr>
                  <pic:blipFill>
                    <a:blip r:embed="rId24"/>
                    <a:stretch>
                      <a:fillRect/>
                    </a:stretch>
                  </pic:blipFill>
                  <pic:spPr>
                    <a:xfrm>
                      <a:off x="0" y="0"/>
                      <a:ext cx="6309360" cy="2955290"/>
                    </a:xfrm>
                    <a:prstGeom prst="rect">
                      <a:avLst/>
                    </a:prstGeom>
                  </pic:spPr>
                </pic:pic>
              </a:graphicData>
            </a:graphic>
          </wp:inline>
        </w:drawing>
      </w:r>
    </w:p>
    <w:sectPr w:rsidR="005A6845" w:rsidRPr="006D33CB" w:rsidSect="00CB27A1">
      <w:headerReference w:type="default" r:id="rId2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24BCB" w14:textId="77777777" w:rsidR="0040602A" w:rsidRDefault="0040602A" w:rsidP="00A91D75">
      <w:r>
        <w:separator/>
      </w:r>
    </w:p>
  </w:endnote>
  <w:endnote w:type="continuationSeparator" w:id="0">
    <w:p w14:paraId="6225DDA6" w14:textId="77777777" w:rsidR="0040602A" w:rsidRDefault="0040602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A299A" w14:textId="77777777" w:rsidR="0040602A" w:rsidRDefault="0040602A" w:rsidP="00A91D75">
      <w:r>
        <w:separator/>
      </w:r>
    </w:p>
  </w:footnote>
  <w:footnote w:type="continuationSeparator" w:id="0">
    <w:p w14:paraId="338A8A5C" w14:textId="77777777" w:rsidR="0040602A" w:rsidRDefault="0040602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088428F" w14:textId="77777777" w:rsidTr="00A7217A">
      <w:trPr>
        <w:trHeight w:val="1060"/>
      </w:trPr>
      <w:tc>
        <w:tcPr>
          <w:tcW w:w="5861" w:type="dxa"/>
        </w:tcPr>
        <w:p w14:paraId="7BB57ADF" w14:textId="77777777" w:rsidR="008759A8" w:rsidRDefault="008759A8" w:rsidP="00A7217A">
          <w:pPr>
            <w:pStyle w:val="Header"/>
            <w:spacing w:after="0"/>
          </w:pPr>
          <w:r w:rsidRPr="008759A8">
            <w:rPr>
              <w:noProof/>
            </w:rPr>
            <mc:AlternateContent>
              <mc:Choice Requires="wps">
                <w:drawing>
                  <wp:inline distT="0" distB="0" distL="0" distR="0" wp14:anchorId="5B29BF25" wp14:editId="6B96DDC8">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BFC3226"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C37B784"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15C73EB7" wp14:editId="17BDAC1A">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3710A1"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73EB7"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323710A1"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2802F12" wp14:editId="6A9AA6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78FA86D2"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802F12"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8FA86D2"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9710EE1"/>
    <w:multiLevelType w:val="hybridMultilevel"/>
    <w:tmpl w:val="A1744A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AA74CB6"/>
    <w:multiLevelType w:val="hybridMultilevel"/>
    <w:tmpl w:val="335803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02053FA"/>
    <w:multiLevelType w:val="multilevel"/>
    <w:tmpl w:val="DCA8D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6940748">
    <w:abstractNumId w:val="2"/>
  </w:num>
  <w:num w:numId="2" w16cid:durableId="1380741747">
    <w:abstractNumId w:val="2"/>
    <w:lvlOverride w:ilvl="0">
      <w:startOverride w:val="1"/>
    </w:lvlOverride>
  </w:num>
  <w:num w:numId="3" w16cid:durableId="498348890">
    <w:abstractNumId w:val="5"/>
  </w:num>
  <w:num w:numId="4" w16cid:durableId="804348797">
    <w:abstractNumId w:val="2"/>
    <w:lvlOverride w:ilvl="0">
      <w:startOverride w:val="1"/>
    </w:lvlOverride>
  </w:num>
  <w:num w:numId="5" w16cid:durableId="1335840201">
    <w:abstractNumId w:val="2"/>
    <w:lvlOverride w:ilvl="0">
      <w:startOverride w:val="1"/>
    </w:lvlOverride>
  </w:num>
  <w:num w:numId="6" w16cid:durableId="1607231002">
    <w:abstractNumId w:val="2"/>
    <w:lvlOverride w:ilvl="0">
      <w:startOverride w:val="1"/>
    </w:lvlOverride>
  </w:num>
  <w:num w:numId="7" w16cid:durableId="2108387374">
    <w:abstractNumId w:val="2"/>
    <w:lvlOverride w:ilvl="0">
      <w:startOverride w:val="1"/>
    </w:lvlOverride>
  </w:num>
  <w:num w:numId="8" w16cid:durableId="1451052571">
    <w:abstractNumId w:val="0"/>
  </w:num>
  <w:num w:numId="9" w16cid:durableId="257326330">
    <w:abstractNumId w:val="14"/>
  </w:num>
  <w:num w:numId="10" w16cid:durableId="823816792">
    <w:abstractNumId w:val="12"/>
  </w:num>
  <w:num w:numId="11" w16cid:durableId="136456566">
    <w:abstractNumId w:val="1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1913732238">
    <w:abstractNumId w:val="12"/>
  </w:num>
  <w:num w:numId="13" w16cid:durableId="704334871">
    <w:abstractNumId w:val="12"/>
  </w:num>
  <w:num w:numId="14" w16cid:durableId="140512870">
    <w:abstractNumId w:val="1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402674485">
    <w:abstractNumId w:val="1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6630488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206503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72664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611068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64201595">
    <w:abstractNumId w:val="9"/>
  </w:num>
  <w:num w:numId="21" w16cid:durableId="180900417">
    <w:abstractNumId w:val="11"/>
  </w:num>
  <w:num w:numId="22" w16cid:durableId="145443373">
    <w:abstractNumId w:val="7"/>
  </w:num>
  <w:num w:numId="23" w16cid:durableId="1507213532">
    <w:abstractNumId w:val="3"/>
  </w:num>
  <w:num w:numId="24" w16cid:durableId="1562444188">
    <w:abstractNumId w:val="1"/>
  </w:num>
  <w:num w:numId="25" w16cid:durableId="201868899">
    <w:abstractNumId w:val="10"/>
  </w:num>
  <w:num w:numId="26" w16cid:durableId="845242575">
    <w:abstractNumId w:val="13"/>
  </w:num>
  <w:num w:numId="27" w16cid:durableId="202719644">
    <w:abstractNumId w:val="6"/>
  </w:num>
  <w:num w:numId="28" w16cid:durableId="733700495">
    <w:abstractNumId w:val="8"/>
  </w:num>
  <w:num w:numId="29" w16cid:durableId="4963102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FA2"/>
    <w:rsid w:val="0002111D"/>
    <w:rsid w:val="00027263"/>
    <w:rsid w:val="000421C5"/>
    <w:rsid w:val="000478BE"/>
    <w:rsid w:val="00156B78"/>
    <w:rsid w:val="00184B35"/>
    <w:rsid w:val="001865F2"/>
    <w:rsid w:val="001E59F3"/>
    <w:rsid w:val="002063EE"/>
    <w:rsid w:val="00212AD3"/>
    <w:rsid w:val="00226FF2"/>
    <w:rsid w:val="0029645E"/>
    <w:rsid w:val="002E4FF7"/>
    <w:rsid w:val="00342438"/>
    <w:rsid w:val="00376615"/>
    <w:rsid w:val="003F429C"/>
    <w:rsid w:val="0040602A"/>
    <w:rsid w:val="004A42CD"/>
    <w:rsid w:val="00577305"/>
    <w:rsid w:val="005A6845"/>
    <w:rsid w:val="005C2E0B"/>
    <w:rsid w:val="005E34C5"/>
    <w:rsid w:val="00667903"/>
    <w:rsid w:val="006C0DF6"/>
    <w:rsid w:val="006D33CB"/>
    <w:rsid w:val="006E5CA6"/>
    <w:rsid w:val="00760843"/>
    <w:rsid w:val="00780583"/>
    <w:rsid w:val="007810B5"/>
    <w:rsid w:val="007933D8"/>
    <w:rsid w:val="007B0DFA"/>
    <w:rsid w:val="007E5E59"/>
    <w:rsid w:val="00823D33"/>
    <w:rsid w:val="008759A8"/>
    <w:rsid w:val="00875ACB"/>
    <w:rsid w:val="00884B1D"/>
    <w:rsid w:val="008B46AB"/>
    <w:rsid w:val="008C01A4"/>
    <w:rsid w:val="008C086F"/>
    <w:rsid w:val="008E707B"/>
    <w:rsid w:val="009210A6"/>
    <w:rsid w:val="00924378"/>
    <w:rsid w:val="00944D7A"/>
    <w:rsid w:val="00946437"/>
    <w:rsid w:val="00953405"/>
    <w:rsid w:val="009603BC"/>
    <w:rsid w:val="00995E62"/>
    <w:rsid w:val="009A0F76"/>
    <w:rsid w:val="009A5FA2"/>
    <w:rsid w:val="009D6869"/>
    <w:rsid w:val="009F78A4"/>
    <w:rsid w:val="00A03BCD"/>
    <w:rsid w:val="00A408ED"/>
    <w:rsid w:val="00A6540E"/>
    <w:rsid w:val="00A7217A"/>
    <w:rsid w:val="00A86068"/>
    <w:rsid w:val="00A91D75"/>
    <w:rsid w:val="00AC343A"/>
    <w:rsid w:val="00B33661"/>
    <w:rsid w:val="00B85848"/>
    <w:rsid w:val="00BC10D8"/>
    <w:rsid w:val="00C43517"/>
    <w:rsid w:val="00C50FEA"/>
    <w:rsid w:val="00C6323A"/>
    <w:rsid w:val="00C87193"/>
    <w:rsid w:val="00CB27A1"/>
    <w:rsid w:val="00D126DF"/>
    <w:rsid w:val="00D164A5"/>
    <w:rsid w:val="00D476F7"/>
    <w:rsid w:val="00D55CBC"/>
    <w:rsid w:val="00D8631A"/>
    <w:rsid w:val="00D87CD8"/>
    <w:rsid w:val="00DF1CFA"/>
    <w:rsid w:val="00E35EDC"/>
    <w:rsid w:val="00E523C3"/>
    <w:rsid w:val="00E5388E"/>
    <w:rsid w:val="00E6016B"/>
    <w:rsid w:val="00E94B95"/>
    <w:rsid w:val="00EC6F15"/>
    <w:rsid w:val="00ED6905"/>
    <w:rsid w:val="00EF64C7"/>
    <w:rsid w:val="00F52F0E"/>
    <w:rsid w:val="00FE0D74"/>
    <w:rsid w:val="00FE3D2C"/>
    <w:rsid w:val="00FF453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8F2A3A"/>
  <w15:docId w15:val="{46193390-6AF4-4CE6-B0D0-62FAEBC67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156B7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650665">
      <w:bodyDiv w:val="1"/>
      <w:marLeft w:val="0"/>
      <w:marRight w:val="0"/>
      <w:marTop w:val="0"/>
      <w:marBottom w:val="0"/>
      <w:divBdr>
        <w:top w:val="none" w:sz="0" w:space="0" w:color="auto"/>
        <w:left w:val="none" w:sz="0" w:space="0" w:color="auto"/>
        <w:bottom w:val="none" w:sz="0" w:space="0" w:color="auto"/>
        <w:right w:val="none" w:sz="0" w:space="0" w:color="auto"/>
      </w:divBdr>
    </w:div>
    <w:div w:id="675694613">
      <w:bodyDiv w:val="1"/>
      <w:marLeft w:val="0"/>
      <w:marRight w:val="0"/>
      <w:marTop w:val="0"/>
      <w:marBottom w:val="0"/>
      <w:divBdr>
        <w:top w:val="none" w:sz="0" w:space="0" w:color="auto"/>
        <w:left w:val="none" w:sz="0" w:space="0" w:color="auto"/>
        <w:bottom w:val="none" w:sz="0" w:space="0" w:color="auto"/>
        <w:right w:val="none" w:sz="0" w:space="0" w:color="auto"/>
      </w:divBdr>
      <w:divsChild>
        <w:div w:id="1021128857">
          <w:marLeft w:val="0"/>
          <w:marRight w:val="0"/>
          <w:marTop w:val="0"/>
          <w:marBottom w:val="0"/>
          <w:divBdr>
            <w:top w:val="single" w:sz="2" w:space="0" w:color="auto"/>
            <w:left w:val="single" w:sz="2" w:space="0" w:color="auto"/>
            <w:bottom w:val="single" w:sz="6" w:space="0" w:color="auto"/>
            <w:right w:val="single" w:sz="2" w:space="0" w:color="auto"/>
          </w:divBdr>
          <w:divsChild>
            <w:div w:id="1313828756">
              <w:marLeft w:val="0"/>
              <w:marRight w:val="0"/>
              <w:marTop w:val="100"/>
              <w:marBottom w:val="100"/>
              <w:divBdr>
                <w:top w:val="single" w:sz="2" w:space="0" w:color="D9D9E3"/>
                <w:left w:val="single" w:sz="2" w:space="0" w:color="D9D9E3"/>
                <w:bottom w:val="single" w:sz="2" w:space="0" w:color="D9D9E3"/>
                <w:right w:val="single" w:sz="2" w:space="0" w:color="D9D9E3"/>
              </w:divBdr>
              <w:divsChild>
                <w:div w:id="605622078">
                  <w:marLeft w:val="0"/>
                  <w:marRight w:val="0"/>
                  <w:marTop w:val="0"/>
                  <w:marBottom w:val="0"/>
                  <w:divBdr>
                    <w:top w:val="single" w:sz="2" w:space="0" w:color="D9D9E3"/>
                    <w:left w:val="single" w:sz="2" w:space="0" w:color="D9D9E3"/>
                    <w:bottom w:val="single" w:sz="2" w:space="0" w:color="D9D9E3"/>
                    <w:right w:val="single" w:sz="2" w:space="0" w:color="D9D9E3"/>
                  </w:divBdr>
                  <w:divsChild>
                    <w:div w:id="1319072430">
                      <w:marLeft w:val="0"/>
                      <w:marRight w:val="0"/>
                      <w:marTop w:val="0"/>
                      <w:marBottom w:val="0"/>
                      <w:divBdr>
                        <w:top w:val="single" w:sz="2" w:space="0" w:color="D9D9E3"/>
                        <w:left w:val="single" w:sz="2" w:space="0" w:color="D9D9E3"/>
                        <w:bottom w:val="single" w:sz="2" w:space="0" w:color="D9D9E3"/>
                        <w:right w:val="single" w:sz="2" w:space="0" w:color="D9D9E3"/>
                      </w:divBdr>
                      <w:divsChild>
                        <w:div w:id="1309213088">
                          <w:marLeft w:val="0"/>
                          <w:marRight w:val="0"/>
                          <w:marTop w:val="0"/>
                          <w:marBottom w:val="0"/>
                          <w:divBdr>
                            <w:top w:val="single" w:sz="2" w:space="0" w:color="D9D9E3"/>
                            <w:left w:val="single" w:sz="2" w:space="0" w:color="D9D9E3"/>
                            <w:bottom w:val="single" w:sz="2" w:space="0" w:color="D9D9E3"/>
                            <w:right w:val="single" w:sz="2" w:space="0" w:color="D9D9E3"/>
                          </w:divBdr>
                          <w:divsChild>
                            <w:div w:id="737751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24526312">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16759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1926\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17</TotalTime>
  <Pages>11</Pages>
  <Words>251</Words>
  <Characters>1431</Characters>
  <Application>Microsoft Office Word</Application>
  <DocSecurity>0</DocSecurity>
  <Lines>11</Lines>
  <Paragraphs>3</Paragraphs>
  <ScaleCrop>false</ScaleCrop>
  <Company/>
  <LinksUpToDate>false</LinksUpToDate>
  <CharactersWithSpaces>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Brijesh Palta</dc:creator>
  <cp:keywords/>
  <cp:lastModifiedBy>Prince Kakkad</cp:lastModifiedBy>
  <cp:revision>39</cp:revision>
  <dcterms:created xsi:type="dcterms:W3CDTF">2023-05-09T12:25:00Z</dcterms:created>
  <dcterms:modified xsi:type="dcterms:W3CDTF">2023-05-09T17:55:00Z</dcterms:modified>
  <cp:contentStatus/>
  <cp:version/>
</cp:coreProperties>
</file>